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79" w:rsidRDefault="00E31D79" w:rsidP="00E31D79">
      <w:pPr>
        <w:pStyle w:val="author"/>
        <w:rPr>
          <w:b/>
          <w:sz w:val="28"/>
        </w:rPr>
      </w:pPr>
      <w:r>
        <w:rPr>
          <w:b/>
          <w:sz w:val="28"/>
        </w:rPr>
        <w:t>Impact of Artificial Intelligence on the Evolution of Pe</w:t>
      </w:r>
      <w:r>
        <w:rPr>
          <w:b/>
          <w:sz w:val="28"/>
        </w:rPr>
        <w:t>r</w:t>
      </w:r>
      <w:r>
        <w:rPr>
          <w:b/>
          <w:sz w:val="28"/>
        </w:rPr>
        <w:t>formance Measurement in Supply Chain 4.0</w:t>
      </w:r>
    </w:p>
    <w:p w:rsidR="00E31D79" w:rsidRDefault="00E31D79" w:rsidP="00E31D79">
      <w:pPr>
        <w:pStyle w:val="author"/>
        <w:rPr>
          <w:b/>
          <w:sz w:val="28"/>
        </w:rPr>
      </w:pPr>
    </w:p>
    <w:p w:rsidR="00E31D79" w:rsidRDefault="00E31D79" w:rsidP="00E31D79">
      <w:pPr>
        <w:pStyle w:val="address"/>
        <w:rPr>
          <w:sz w:val="20"/>
          <w:lang w:val="fr-FR"/>
        </w:rPr>
      </w:pPr>
      <w:r>
        <w:rPr>
          <w:sz w:val="20"/>
          <w:lang w:val="fr-FR"/>
        </w:rPr>
        <w:t xml:space="preserve">Ibrahim ROUIDI ¹, Driss SERROU ²,  Ismail LAGRAT </w:t>
      </w:r>
      <w:proofErr w:type="gramStart"/>
      <w:r>
        <w:rPr>
          <w:sz w:val="20"/>
          <w:lang w:val="fr-FR"/>
        </w:rPr>
        <w:t>³ ,</w:t>
      </w:r>
      <w:proofErr w:type="gramEnd"/>
      <w:r>
        <w:rPr>
          <w:sz w:val="20"/>
          <w:lang w:val="fr-FR"/>
        </w:rPr>
        <w:t xml:space="preserve"> </w:t>
      </w:r>
    </w:p>
    <w:p w:rsidR="00E31D79" w:rsidRDefault="00E31D79" w:rsidP="00E31D79">
      <w:pPr>
        <w:pStyle w:val="address"/>
        <w:rPr>
          <w:sz w:val="20"/>
        </w:rPr>
      </w:pPr>
      <w:r>
        <w:rPr>
          <w:sz w:val="20"/>
        </w:rPr>
        <w:t>(1) (3</w:t>
      </w:r>
      <w:proofErr w:type="gramStart"/>
      <w:r>
        <w:rPr>
          <w:sz w:val="20"/>
        </w:rPr>
        <w:t>) :</w:t>
      </w:r>
      <w:proofErr w:type="gramEnd"/>
      <w:r>
        <w:rPr>
          <w:sz w:val="20"/>
        </w:rPr>
        <w:t xml:space="preserve"> Laboratory of Advanced Systems Engineering (ISA), ENSA, </w:t>
      </w:r>
      <w:proofErr w:type="spellStart"/>
      <w:r>
        <w:rPr>
          <w:sz w:val="20"/>
        </w:rPr>
        <w:t>Ibn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Tofail</w:t>
      </w:r>
      <w:proofErr w:type="spellEnd"/>
      <w:r>
        <w:rPr>
          <w:sz w:val="20"/>
        </w:rPr>
        <w:t xml:space="preserve"> </w:t>
      </w:r>
      <w:r>
        <w:rPr>
          <w:sz w:val="20"/>
        </w:rPr>
        <w:t xml:space="preserve">    </w:t>
      </w:r>
      <w:bookmarkStart w:id="0" w:name="_GoBack"/>
      <w:bookmarkEnd w:id="0"/>
      <w:r>
        <w:rPr>
          <w:sz w:val="20"/>
        </w:rPr>
        <w:t>Un</w:t>
      </w:r>
      <w:r>
        <w:rPr>
          <w:sz w:val="20"/>
        </w:rPr>
        <w:t>i</w:t>
      </w:r>
      <w:r>
        <w:rPr>
          <w:sz w:val="20"/>
        </w:rPr>
        <w:t xml:space="preserve">versity, </w:t>
      </w:r>
      <w:proofErr w:type="spellStart"/>
      <w:r>
        <w:rPr>
          <w:sz w:val="20"/>
        </w:rPr>
        <w:t>Kenitra</w:t>
      </w:r>
      <w:proofErr w:type="spellEnd"/>
      <w:r>
        <w:rPr>
          <w:sz w:val="20"/>
        </w:rPr>
        <w:t>, Morocco</w:t>
      </w:r>
    </w:p>
    <w:p w:rsidR="00E31D79" w:rsidRDefault="00E31D79" w:rsidP="00E31D79">
      <w:pPr>
        <w:pStyle w:val="address"/>
      </w:pPr>
      <w:r>
        <w:rPr>
          <w:sz w:val="20"/>
        </w:rPr>
        <w:t xml:space="preserve">(2): Scientific and Innovation Laboratory, EST, </w:t>
      </w:r>
      <w:proofErr w:type="spellStart"/>
      <w:r>
        <w:rPr>
          <w:sz w:val="20"/>
        </w:rPr>
        <w:t>Ibn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Tofail</w:t>
      </w:r>
      <w:proofErr w:type="spellEnd"/>
      <w:r>
        <w:rPr>
          <w:sz w:val="20"/>
        </w:rPr>
        <w:t xml:space="preserve"> University, </w:t>
      </w:r>
      <w:proofErr w:type="spellStart"/>
      <w:r>
        <w:rPr>
          <w:sz w:val="20"/>
        </w:rPr>
        <w:t>Kenitra</w:t>
      </w:r>
      <w:proofErr w:type="spellEnd"/>
      <w:r>
        <w:rPr>
          <w:sz w:val="20"/>
        </w:rPr>
        <w:t xml:space="preserve">, </w:t>
      </w:r>
      <w:r>
        <w:rPr>
          <w:sz w:val="20"/>
        </w:rPr>
        <w:t xml:space="preserve">    </w:t>
      </w:r>
      <w:proofErr w:type="gramStart"/>
      <w:r>
        <w:rPr>
          <w:sz w:val="20"/>
        </w:rPr>
        <w:t>M</w:t>
      </w:r>
      <w:r>
        <w:rPr>
          <w:sz w:val="20"/>
        </w:rPr>
        <w:t>o</w:t>
      </w:r>
      <w:r>
        <w:rPr>
          <w:sz w:val="20"/>
        </w:rPr>
        <w:t>rocco.,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Maroc</w:t>
      </w:r>
      <w:proofErr w:type="spellEnd"/>
      <w:r>
        <w:br/>
      </w:r>
    </w:p>
    <w:p w:rsidR="00E31D79" w:rsidRDefault="00E31D79" w:rsidP="00E31D79">
      <w:pPr>
        <w:pStyle w:val="abstract"/>
        <w:ind w:firstLine="0"/>
      </w:pPr>
      <w:r>
        <w:rPr>
          <w:b/>
          <w:bCs/>
        </w:rPr>
        <w:t xml:space="preserve">Abstract. </w:t>
      </w:r>
      <w:r>
        <w:t>The evolution of Industry 4.0 technologies is currently transforming the manufacturing sector influencing directly performance measurement sy</w:t>
      </w:r>
      <w:r>
        <w:t>s</w:t>
      </w:r>
      <w:r>
        <w:t>tems (PMS) and ended requiring new organizational processes. Traditional sy</w:t>
      </w:r>
      <w:r>
        <w:t>s</w:t>
      </w:r>
      <w:r>
        <w:t>tems, based on static indicators and past data, are no longer sufficient to ma</w:t>
      </w:r>
      <w:r>
        <w:t>n</w:t>
      </w:r>
      <w:r>
        <w:t>age the real-time and interconnected systems of modern supply networks. In this context, Artificial Intelligence (AI) with its capabilities presents ultimate opportunities to improve PMS.</w:t>
      </w:r>
    </w:p>
    <w:p w:rsidR="00E31D79" w:rsidRDefault="00E31D79" w:rsidP="00E31D79">
      <w:pPr>
        <w:pStyle w:val="abstract"/>
        <w:ind w:firstLine="0"/>
      </w:pPr>
      <w:r>
        <w:t>This study examines for the first time the evolution of industry 4.0 technologies then introduces the importance of those technologies for supply chain and esp</w:t>
      </w:r>
      <w:r>
        <w:t>e</w:t>
      </w:r>
      <w:r>
        <w:t xml:space="preserve">cially for performance measurement impact, and at last, a conceptual model is proposed to demonstrate how AI can affect PMS through a matching between PMS’s requirements and IA capabilities using WSM method. </w:t>
      </w:r>
    </w:p>
    <w:p w:rsidR="00E31D79" w:rsidRDefault="00E31D79" w:rsidP="00E31D79">
      <w:pPr>
        <w:pStyle w:val="abstract"/>
        <w:ind w:firstLine="0"/>
      </w:pPr>
    </w:p>
    <w:p w:rsidR="00E31D79" w:rsidRDefault="00E31D79" w:rsidP="00E31D79">
      <w:pPr>
        <w:pStyle w:val="abstract"/>
        <w:spacing w:before="0"/>
        <w:ind w:firstLine="0"/>
      </w:pPr>
      <w:r>
        <w:rPr>
          <w:b/>
          <w:bCs/>
        </w:rPr>
        <w:t>Keywords:</w:t>
      </w:r>
      <w:r>
        <w:t xml:space="preserve"> Industry 4.0, intelligent supply chain, performance measurement indicator, KPI, supply chain management, WSM</w:t>
      </w:r>
    </w:p>
    <w:p w:rsidR="00053BF4" w:rsidRPr="00E31D79" w:rsidRDefault="00053BF4" w:rsidP="00E31D79"/>
    <w:sectPr w:rsidR="00053BF4" w:rsidRPr="00E31D79" w:rsidSect="00E23890">
      <w:headerReference w:type="even" r:id="rId9"/>
      <w:headerReference w:type="default" r:id="rId10"/>
      <w:pgSz w:w="11906" w:h="16838" w:code="9"/>
      <w:pgMar w:top="2948" w:right="2495" w:bottom="2948" w:left="2495" w:header="2381" w:footer="2325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5C" w:rsidRDefault="0062425C">
      <w:r>
        <w:separator/>
      </w:r>
    </w:p>
  </w:endnote>
  <w:endnote w:type="continuationSeparator" w:id="0">
    <w:p w:rsidR="0062425C" w:rsidRDefault="00624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5C" w:rsidRDefault="0062425C" w:rsidP="009F7FCE">
      <w:pPr>
        <w:ind w:firstLine="0"/>
      </w:pPr>
      <w:r>
        <w:separator/>
      </w:r>
    </w:p>
  </w:footnote>
  <w:footnote w:type="continuationSeparator" w:id="0">
    <w:p w:rsidR="0062425C" w:rsidRDefault="0062425C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25F" w:rsidRDefault="0062525F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 w:rsidR="0063652E">
      <w:rPr>
        <w:noProof/>
      </w:rPr>
      <w:t>12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25F" w:rsidRDefault="0062525F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 w:rsidR="0063652E">
      <w:rPr>
        <w:noProof/>
      </w:rPr>
      <w:t>13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0E1F"/>
    <w:multiLevelType w:val="multilevel"/>
    <w:tmpl w:val="D1A2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58095A"/>
    <w:multiLevelType w:val="hybridMultilevel"/>
    <w:tmpl w:val="C3785590"/>
    <w:lvl w:ilvl="0" w:tplc="040C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134D1FEB"/>
    <w:multiLevelType w:val="hybridMultilevel"/>
    <w:tmpl w:val="763088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6E095E"/>
    <w:multiLevelType w:val="multilevel"/>
    <w:tmpl w:val="1AB4D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E53944"/>
    <w:multiLevelType w:val="hybridMultilevel"/>
    <w:tmpl w:val="571EB04A"/>
    <w:lvl w:ilvl="0" w:tplc="55527E7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4528CC"/>
    <w:multiLevelType w:val="hybridMultilevel"/>
    <w:tmpl w:val="951861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7">
    <w:nsid w:val="2D0C6305"/>
    <w:multiLevelType w:val="hybridMultilevel"/>
    <w:tmpl w:val="B7A847F6"/>
    <w:lvl w:ilvl="0" w:tplc="7D54A6C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FB2B7D"/>
    <w:multiLevelType w:val="multilevel"/>
    <w:tmpl w:val="6174F406"/>
    <w:lvl w:ilvl="0">
      <w:start w:val="1"/>
      <w:numFmt w:val="decimal"/>
      <w:lvlText w:val="%1"/>
      <w:lvlJc w:val="left"/>
      <w:pPr>
        <w:ind w:left="587" w:hanging="360"/>
      </w:pPr>
      <w:rPr>
        <w:rFonts w:hint="default"/>
        <w:b/>
        <w:bCs/>
      </w:rPr>
    </w:lvl>
    <w:lvl w:ilvl="1">
      <w:start w:val="2"/>
      <w:numFmt w:val="decimal"/>
      <w:isLgl/>
      <w:lvlText w:val="%1.%2"/>
      <w:lvlJc w:val="left"/>
      <w:pPr>
        <w:ind w:left="58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947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07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67" w:hanging="1440"/>
      </w:pPr>
      <w:rPr>
        <w:rFonts w:hint="default"/>
      </w:rPr>
    </w:lvl>
  </w:abstractNum>
  <w:abstractNum w:abstractNumId="9">
    <w:nsid w:val="401472E2"/>
    <w:multiLevelType w:val="hybridMultilevel"/>
    <w:tmpl w:val="D6AAC30A"/>
    <w:lvl w:ilvl="0" w:tplc="FDD8CD7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27473"/>
    <w:multiLevelType w:val="hybridMultilevel"/>
    <w:tmpl w:val="09B274FE"/>
    <w:lvl w:ilvl="0" w:tplc="CAA015D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1707F7"/>
    <w:multiLevelType w:val="hybridMultilevel"/>
    <w:tmpl w:val="5CD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651F40"/>
    <w:multiLevelType w:val="hybridMultilevel"/>
    <w:tmpl w:val="F92A510E"/>
    <w:lvl w:ilvl="0" w:tplc="55527E7E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6A4EA0"/>
    <w:multiLevelType w:val="hybridMultilevel"/>
    <w:tmpl w:val="3726F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5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D9521C8"/>
    <w:multiLevelType w:val="multilevel"/>
    <w:tmpl w:val="640A3060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abstractNum w:abstractNumId="18">
    <w:nsid w:val="7ECC35BB"/>
    <w:multiLevelType w:val="multilevel"/>
    <w:tmpl w:val="EDCEB4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6"/>
  </w:num>
  <w:num w:numId="3">
    <w:abstractNumId w:val="14"/>
  </w:num>
  <w:num w:numId="4">
    <w:abstractNumId w:val="14"/>
  </w:num>
  <w:num w:numId="5">
    <w:abstractNumId w:val="16"/>
  </w:num>
  <w:num w:numId="6">
    <w:abstractNumId w:val="16"/>
  </w:num>
  <w:num w:numId="7">
    <w:abstractNumId w:val="15"/>
  </w:num>
  <w:num w:numId="8">
    <w:abstractNumId w:val="17"/>
    <w:lvlOverride w:ilvl="0">
      <w:lvl w:ilvl="0">
        <w:start w:val="1"/>
        <w:numFmt w:val="decimal"/>
        <w:pStyle w:val="referenceitem"/>
        <w:lvlText w:val="%1."/>
        <w:lvlJc w:val="right"/>
        <w:pPr>
          <w:tabs>
            <w:tab w:val="num" w:pos="341"/>
          </w:tabs>
          <w:ind w:left="341" w:hanging="114"/>
        </w:pPr>
        <w:rPr>
          <w:rFonts w:hint="default"/>
          <w:color w:val="auto"/>
        </w:rPr>
      </w:lvl>
    </w:lvlOverride>
  </w:num>
  <w:num w:numId="9">
    <w:abstractNumId w:val="17"/>
  </w:num>
  <w:num w:numId="10">
    <w:abstractNumId w:val="12"/>
  </w:num>
  <w:num w:numId="11">
    <w:abstractNumId w:val="2"/>
  </w:num>
  <w:num w:numId="12">
    <w:abstractNumId w:val="9"/>
  </w:num>
  <w:num w:numId="13">
    <w:abstractNumId w:val="1"/>
  </w:num>
  <w:num w:numId="14">
    <w:abstractNumId w:val="5"/>
  </w:num>
  <w:num w:numId="15">
    <w:abstractNumId w:val="4"/>
  </w:num>
  <w:num w:numId="16">
    <w:abstractNumId w:val="15"/>
  </w:num>
  <w:num w:numId="17">
    <w:abstractNumId w:val="15"/>
  </w:num>
  <w:num w:numId="18">
    <w:abstractNumId w:val="13"/>
  </w:num>
  <w:num w:numId="19">
    <w:abstractNumId w:val="11"/>
  </w:num>
  <w:num w:numId="20">
    <w:abstractNumId w:val="10"/>
  </w:num>
  <w:num w:numId="21">
    <w:abstractNumId w:val="0"/>
  </w:num>
  <w:num w:numId="22">
    <w:abstractNumId w:val="18"/>
  </w:num>
  <w:num w:numId="23">
    <w:abstractNumId w:val="17"/>
  </w:num>
  <w:num w:numId="24">
    <w:abstractNumId w:val="3"/>
  </w:num>
  <w:num w:numId="25">
    <w:abstractNumId w:val="8"/>
  </w:num>
  <w:num w:numId="26">
    <w:abstractNumId w:val="7"/>
  </w:num>
  <w:num w:numId="27">
    <w:abstractNumId w:val="15"/>
  </w:num>
  <w:num w:numId="28">
    <w:abstractNumId w:val="15"/>
  </w:num>
  <w:num w:numId="29">
    <w:abstractNumId w:val="1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F23"/>
    <w:rsid w:val="00000ED3"/>
    <w:rsid w:val="00001B93"/>
    <w:rsid w:val="0000316F"/>
    <w:rsid w:val="00010920"/>
    <w:rsid w:val="00010BBF"/>
    <w:rsid w:val="00015493"/>
    <w:rsid w:val="00015CFA"/>
    <w:rsid w:val="00025889"/>
    <w:rsid w:val="0003501F"/>
    <w:rsid w:val="00043F42"/>
    <w:rsid w:val="0005137C"/>
    <w:rsid w:val="00053BF4"/>
    <w:rsid w:val="000551D8"/>
    <w:rsid w:val="00063AE7"/>
    <w:rsid w:val="000640F3"/>
    <w:rsid w:val="000723A3"/>
    <w:rsid w:val="000732ED"/>
    <w:rsid w:val="000863E2"/>
    <w:rsid w:val="00087226"/>
    <w:rsid w:val="00087ABE"/>
    <w:rsid w:val="000923AA"/>
    <w:rsid w:val="00092AF2"/>
    <w:rsid w:val="00093CDB"/>
    <w:rsid w:val="000A00D8"/>
    <w:rsid w:val="000A191A"/>
    <w:rsid w:val="000A6B67"/>
    <w:rsid w:val="000A6FDB"/>
    <w:rsid w:val="000A76ED"/>
    <w:rsid w:val="000B1007"/>
    <w:rsid w:val="000B182C"/>
    <w:rsid w:val="000B44BE"/>
    <w:rsid w:val="000C4BAD"/>
    <w:rsid w:val="000C5573"/>
    <w:rsid w:val="000C79D5"/>
    <w:rsid w:val="000D2AD6"/>
    <w:rsid w:val="000D4DCC"/>
    <w:rsid w:val="000D5677"/>
    <w:rsid w:val="000D59A1"/>
    <w:rsid w:val="000E6A44"/>
    <w:rsid w:val="000E6C62"/>
    <w:rsid w:val="000E701B"/>
    <w:rsid w:val="000F0326"/>
    <w:rsid w:val="000F190E"/>
    <w:rsid w:val="00100A08"/>
    <w:rsid w:val="00101213"/>
    <w:rsid w:val="001035E2"/>
    <w:rsid w:val="001064D7"/>
    <w:rsid w:val="00106886"/>
    <w:rsid w:val="00106992"/>
    <w:rsid w:val="00116562"/>
    <w:rsid w:val="00121AE2"/>
    <w:rsid w:val="001312A9"/>
    <w:rsid w:val="00131EF9"/>
    <w:rsid w:val="00132258"/>
    <w:rsid w:val="001414B0"/>
    <w:rsid w:val="00146BD3"/>
    <w:rsid w:val="00147D75"/>
    <w:rsid w:val="00150B72"/>
    <w:rsid w:val="00151DA1"/>
    <w:rsid w:val="00153956"/>
    <w:rsid w:val="00153BFD"/>
    <w:rsid w:val="00155D3E"/>
    <w:rsid w:val="00157692"/>
    <w:rsid w:val="00161EBA"/>
    <w:rsid w:val="00162E91"/>
    <w:rsid w:val="0016403C"/>
    <w:rsid w:val="00165788"/>
    <w:rsid w:val="00171EB9"/>
    <w:rsid w:val="0018341D"/>
    <w:rsid w:val="001870DF"/>
    <w:rsid w:val="00187ACA"/>
    <w:rsid w:val="00192852"/>
    <w:rsid w:val="00192C2D"/>
    <w:rsid w:val="00194232"/>
    <w:rsid w:val="001A02F0"/>
    <w:rsid w:val="001A70DB"/>
    <w:rsid w:val="001B0748"/>
    <w:rsid w:val="001B2EDD"/>
    <w:rsid w:val="001B59E2"/>
    <w:rsid w:val="001C286C"/>
    <w:rsid w:val="001C3389"/>
    <w:rsid w:val="001D2422"/>
    <w:rsid w:val="001D58CA"/>
    <w:rsid w:val="001D76B2"/>
    <w:rsid w:val="001F3CE3"/>
    <w:rsid w:val="001F4712"/>
    <w:rsid w:val="0020739A"/>
    <w:rsid w:val="00211C75"/>
    <w:rsid w:val="00212D0C"/>
    <w:rsid w:val="0021373B"/>
    <w:rsid w:val="002158C8"/>
    <w:rsid w:val="00221121"/>
    <w:rsid w:val="002252ED"/>
    <w:rsid w:val="00225DA4"/>
    <w:rsid w:val="002267D2"/>
    <w:rsid w:val="002278EC"/>
    <w:rsid w:val="002317F2"/>
    <w:rsid w:val="00235D4E"/>
    <w:rsid w:val="00240791"/>
    <w:rsid w:val="002436A5"/>
    <w:rsid w:val="002453E3"/>
    <w:rsid w:val="00246C83"/>
    <w:rsid w:val="00247D58"/>
    <w:rsid w:val="00252879"/>
    <w:rsid w:val="00252B9A"/>
    <w:rsid w:val="00253431"/>
    <w:rsid w:val="00255166"/>
    <w:rsid w:val="00257537"/>
    <w:rsid w:val="002620F9"/>
    <w:rsid w:val="00262807"/>
    <w:rsid w:val="00262864"/>
    <w:rsid w:val="00267568"/>
    <w:rsid w:val="002702EB"/>
    <w:rsid w:val="002705CF"/>
    <w:rsid w:val="00273A2C"/>
    <w:rsid w:val="00274AA1"/>
    <w:rsid w:val="00284832"/>
    <w:rsid w:val="002905F9"/>
    <w:rsid w:val="0029381E"/>
    <w:rsid w:val="00294B5A"/>
    <w:rsid w:val="002954D2"/>
    <w:rsid w:val="002966CC"/>
    <w:rsid w:val="00296C77"/>
    <w:rsid w:val="002A4425"/>
    <w:rsid w:val="002A6CB7"/>
    <w:rsid w:val="002B1DDB"/>
    <w:rsid w:val="002B30CE"/>
    <w:rsid w:val="002B5369"/>
    <w:rsid w:val="002C025C"/>
    <w:rsid w:val="002C17BB"/>
    <w:rsid w:val="002C3352"/>
    <w:rsid w:val="002C4126"/>
    <w:rsid w:val="002C4174"/>
    <w:rsid w:val="002C64C4"/>
    <w:rsid w:val="002D0533"/>
    <w:rsid w:val="002D09A1"/>
    <w:rsid w:val="002D3F67"/>
    <w:rsid w:val="002D4326"/>
    <w:rsid w:val="002D4343"/>
    <w:rsid w:val="002D48C5"/>
    <w:rsid w:val="002D6356"/>
    <w:rsid w:val="002E065A"/>
    <w:rsid w:val="002E48AA"/>
    <w:rsid w:val="002E4E77"/>
    <w:rsid w:val="00302349"/>
    <w:rsid w:val="0031422B"/>
    <w:rsid w:val="003200C0"/>
    <w:rsid w:val="0032335C"/>
    <w:rsid w:val="00327434"/>
    <w:rsid w:val="003327A0"/>
    <w:rsid w:val="00333267"/>
    <w:rsid w:val="00334493"/>
    <w:rsid w:val="00337315"/>
    <w:rsid w:val="00340685"/>
    <w:rsid w:val="00344747"/>
    <w:rsid w:val="00344EA7"/>
    <w:rsid w:val="00361222"/>
    <w:rsid w:val="003646EB"/>
    <w:rsid w:val="00364D01"/>
    <w:rsid w:val="003672E1"/>
    <w:rsid w:val="003722E7"/>
    <w:rsid w:val="00374E6E"/>
    <w:rsid w:val="00377E5B"/>
    <w:rsid w:val="0039432C"/>
    <w:rsid w:val="003A0424"/>
    <w:rsid w:val="003A303E"/>
    <w:rsid w:val="003A7630"/>
    <w:rsid w:val="003B0AAD"/>
    <w:rsid w:val="003B14A1"/>
    <w:rsid w:val="003B1953"/>
    <w:rsid w:val="003B2807"/>
    <w:rsid w:val="003B29F5"/>
    <w:rsid w:val="003B4AB6"/>
    <w:rsid w:val="003C669D"/>
    <w:rsid w:val="003D0971"/>
    <w:rsid w:val="003D20A8"/>
    <w:rsid w:val="003D3452"/>
    <w:rsid w:val="003D3F82"/>
    <w:rsid w:val="003D433C"/>
    <w:rsid w:val="003D57DF"/>
    <w:rsid w:val="003D61C0"/>
    <w:rsid w:val="003E3CB3"/>
    <w:rsid w:val="003E5170"/>
    <w:rsid w:val="003E651D"/>
    <w:rsid w:val="003E65ED"/>
    <w:rsid w:val="003E68D2"/>
    <w:rsid w:val="003E76D5"/>
    <w:rsid w:val="003F1108"/>
    <w:rsid w:val="003F24E9"/>
    <w:rsid w:val="003F3CD5"/>
    <w:rsid w:val="0040097D"/>
    <w:rsid w:val="00412745"/>
    <w:rsid w:val="004153B5"/>
    <w:rsid w:val="00415586"/>
    <w:rsid w:val="004230E0"/>
    <w:rsid w:val="0042511B"/>
    <w:rsid w:val="004274BD"/>
    <w:rsid w:val="004317C8"/>
    <w:rsid w:val="004324E1"/>
    <w:rsid w:val="0043292D"/>
    <w:rsid w:val="00435476"/>
    <w:rsid w:val="00436877"/>
    <w:rsid w:val="004368C5"/>
    <w:rsid w:val="00440448"/>
    <w:rsid w:val="004453C1"/>
    <w:rsid w:val="00446F4B"/>
    <w:rsid w:val="00447302"/>
    <w:rsid w:val="00450DD2"/>
    <w:rsid w:val="00453380"/>
    <w:rsid w:val="00453B7A"/>
    <w:rsid w:val="0045445B"/>
    <w:rsid w:val="00455BA7"/>
    <w:rsid w:val="00455F67"/>
    <w:rsid w:val="00456835"/>
    <w:rsid w:val="00460613"/>
    <w:rsid w:val="00461576"/>
    <w:rsid w:val="004618AE"/>
    <w:rsid w:val="00470AC8"/>
    <w:rsid w:val="0047103B"/>
    <w:rsid w:val="00472659"/>
    <w:rsid w:val="004738A4"/>
    <w:rsid w:val="00483C50"/>
    <w:rsid w:val="004917B5"/>
    <w:rsid w:val="00492793"/>
    <w:rsid w:val="0049798B"/>
    <w:rsid w:val="004A16EB"/>
    <w:rsid w:val="004A5A60"/>
    <w:rsid w:val="004B3724"/>
    <w:rsid w:val="004C7CBC"/>
    <w:rsid w:val="004C7E68"/>
    <w:rsid w:val="004D20D6"/>
    <w:rsid w:val="004D2D6F"/>
    <w:rsid w:val="004D2DB4"/>
    <w:rsid w:val="004D5599"/>
    <w:rsid w:val="004D7A45"/>
    <w:rsid w:val="004E1800"/>
    <w:rsid w:val="004E212A"/>
    <w:rsid w:val="004E2631"/>
    <w:rsid w:val="004E2B8A"/>
    <w:rsid w:val="004E3166"/>
    <w:rsid w:val="004E3E2F"/>
    <w:rsid w:val="004F2A0F"/>
    <w:rsid w:val="004F3121"/>
    <w:rsid w:val="004F56DA"/>
    <w:rsid w:val="005022D9"/>
    <w:rsid w:val="00502905"/>
    <w:rsid w:val="005053C6"/>
    <w:rsid w:val="005110FF"/>
    <w:rsid w:val="00511FA7"/>
    <w:rsid w:val="00513619"/>
    <w:rsid w:val="00517A72"/>
    <w:rsid w:val="005211EC"/>
    <w:rsid w:val="00524F7A"/>
    <w:rsid w:val="00527473"/>
    <w:rsid w:val="00531435"/>
    <w:rsid w:val="005325F5"/>
    <w:rsid w:val="005374B8"/>
    <w:rsid w:val="00542A8E"/>
    <w:rsid w:val="005433C4"/>
    <w:rsid w:val="0054635F"/>
    <w:rsid w:val="00551FDF"/>
    <w:rsid w:val="00552408"/>
    <w:rsid w:val="00556E07"/>
    <w:rsid w:val="00560CE1"/>
    <w:rsid w:val="00561FFA"/>
    <w:rsid w:val="00566401"/>
    <w:rsid w:val="00566E09"/>
    <w:rsid w:val="00576961"/>
    <w:rsid w:val="00577558"/>
    <w:rsid w:val="00577F9F"/>
    <w:rsid w:val="005819DD"/>
    <w:rsid w:val="005857DF"/>
    <w:rsid w:val="005877E2"/>
    <w:rsid w:val="00597A91"/>
    <w:rsid w:val="005A0B72"/>
    <w:rsid w:val="005A4F25"/>
    <w:rsid w:val="005B34FE"/>
    <w:rsid w:val="005B4649"/>
    <w:rsid w:val="005B5A35"/>
    <w:rsid w:val="005B68B4"/>
    <w:rsid w:val="005C0278"/>
    <w:rsid w:val="005C1267"/>
    <w:rsid w:val="005D2B84"/>
    <w:rsid w:val="005D3D29"/>
    <w:rsid w:val="005D59E5"/>
    <w:rsid w:val="005D7DDF"/>
    <w:rsid w:val="005E2E08"/>
    <w:rsid w:val="005E3F38"/>
    <w:rsid w:val="005E40FC"/>
    <w:rsid w:val="005E550C"/>
    <w:rsid w:val="005E5648"/>
    <w:rsid w:val="005E5B7C"/>
    <w:rsid w:val="005F60B6"/>
    <w:rsid w:val="005F626B"/>
    <w:rsid w:val="0060097F"/>
    <w:rsid w:val="0060107C"/>
    <w:rsid w:val="00604BE1"/>
    <w:rsid w:val="00605A8A"/>
    <w:rsid w:val="00606100"/>
    <w:rsid w:val="0061275C"/>
    <w:rsid w:val="00613724"/>
    <w:rsid w:val="00615712"/>
    <w:rsid w:val="00620D75"/>
    <w:rsid w:val="00622608"/>
    <w:rsid w:val="0062425C"/>
    <w:rsid w:val="0062525F"/>
    <w:rsid w:val="00630974"/>
    <w:rsid w:val="00630E8D"/>
    <w:rsid w:val="0063102E"/>
    <w:rsid w:val="00632A64"/>
    <w:rsid w:val="00634191"/>
    <w:rsid w:val="00634CA1"/>
    <w:rsid w:val="006350C8"/>
    <w:rsid w:val="0063652E"/>
    <w:rsid w:val="006421F8"/>
    <w:rsid w:val="00650CED"/>
    <w:rsid w:val="0065793C"/>
    <w:rsid w:val="00657A7B"/>
    <w:rsid w:val="00662AAE"/>
    <w:rsid w:val="0066589D"/>
    <w:rsid w:val="0066666F"/>
    <w:rsid w:val="00667A65"/>
    <w:rsid w:val="00671A38"/>
    <w:rsid w:val="0067212D"/>
    <w:rsid w:val="00674CAF"/>
    <w:rsid w:val="00677310"/>
    <w:rsid w:val="006776DF"/>
    <w:rsid w:val="00682AFB"/>
    <w:rsid w:val="00684344"/>
    <w:rsid w:val="006846BD"/>
    <w:rsid w:val="00686126"/>
    <w:rsid w:val="00690B37"/>
    <w:rsid w:val="00690C59"/>
    <w:rsid w:val="006912FC"/>
    <w:rsid w:val="00693DD3"/>
    <w:rsid w:val="00694D2B"/>
    <w:rsid w:val="006A1EF9"/>
    <w:rsid w:val="006A348D"/>
    <w:rsid w:val="006A3D98"/>
    <w:rsid w:val="006A4C8E"/>
    <w:rsid w:val="006A4DA5"/>
    <w:rsid w:val="006A50F1"/>
    <w:rsid w:val="006A7C42"/>
    <w:rsid w:val="006C3443"/>
    <w:rsid w:val="006C4038"/>
    <w:rsid w:val="006C6C88"/>
    <w:rsid w:val="006C74C6"/>
    <w:rsid w:val="006D3C71"/>
    <w:rsid w:val="006D46ED"/>
    <w:rsid w:val="006D5BFD"/>
    <w:rsid w:val="006E1451"/>
    <w:rsid w:val="006E1673"/>
    <w:rsid w:val="006E49AB"/>
    <w:rsid w:val="006F0266"/>
    <w:rsid w:val="006F04A2"/>
    <w:rsid w:val="006F15BB"/>
    <w:rsid w:val="006F358A"/>
    <w:rsid w:val="006F4BE2"/>
    <w:rsid w:val="006F67D1"/>
    <w:rsid w:val="006F6A75"/>
    <w:rsid w:val="006F7384"/>
    <w:rsid w:val="006F760A"/>
    <w:rsid w:val="00702E87"/>
    <w:rsid w:val="00705549"/>
    <w:rsid w:val="00710A70"/>
    <w:rsid w:val="00715FEB"/>
    <w:rsid w:val="00720F37"/>
    <w:rsid w:val="00726C24"/>
    <w:rsid w:val="00731996"/>
    <w:rsid w:val="0073401E"/>
    <w:rsid w:val="007348D9"/>
    <w:rsid w:val="007349B4"/>
    <w:rsid w:val="00736B05"/>
    <w:rsid w:val="00740A0E"/>
    <w:rsid w:val="00741A5F"/>
    <w:rsid w:val="0074307A"/>
    <w:rsid w:val="00743CD4"/>
    <w:rsid w:val="007448C7"/>
    <w:rsid w:val="00745E77"/>
    <w:rsid w:val="007466F6"/>
    <w:rsid w:val="00747BCA"/>
    <w:rsid w:val="007507AF"/>
    <w:rsid w:val="00750D3A"/>
    <w:rsid w:val="0075225A"/>
    <w:rsid w:val="00761536"/>
    <w:rsid w:val="007672A8"/>
    <w:rsid w:val="007707DD"/>
    <w:rsid w:val="007731D6"/>
    <w:rsid w:val="00773370"/>
    <w:rsid w:val="00773B38"/>
    <w:rsid w:val="00774D7E"/>
    <w:rsid w:val="00780A02"/>
    <w:rsid w:val="0078698D"/>
    <w:rsid w:val="00797A49"/>
    <w:rsid w:val="007A4624"/>
    <w:rsid w:val="007B4598"/>
    <w:rsid w:val="007C0E60"/>
    <w:rsid w:val="007C2CA9"/>
    <w:rsid w:val="007C6437"/>
    <w:rsid w:val="007C7CCF"/>
    <w:rsid w:val="007E35D1"/>
    <w:rsid w:val="007F235B"/>
    <w:rsid w:val="00801CE8"/>
    <w:rsid w:val="0080264E"/>
    <w:rsid w:val="00802B67"/>
    <w:rsid w:val="0080376F"/>
    <w:rsid w:val="008039F0"/>
    <w:rsid w:val="008106FD"/>
    <w:rsid w:val="00810FA8"/>
    <w:rsid w:val="0081524A"/>
    <w:rsid w:val="008167D3"/>
    <w:rsid w:val="00836A54"/>
    <w:rsid w:val="00837CA5"/>
    <w:rsid w:val="00843106"/>
    <w:rsid w:val="00843214"/>
    <w:rsid w:val="00843FAD"/>
    <w:rsid w:val="0084511E"/>
    <w:rsid w:val="00845CB5"/>
    <w:rsid w:val="008461A7"/>
    <w:rsid w:val="0084769D"/>
    <w:rsid w:val="00851930"/>
    <w:rsid w:val="008531EF"/>
    <w:rsid w:val="00854D18"/>
    <w:rsid w:val="00863BA4"/>
    <w:rsid w:val="00864AE5"/>
    <w:rsid w:val="00864DE7"/>
    <w:rsid w:val="0086724B"/>
    <w:rsid w:val="00871DE6"/>
    <w:rsid w:val="008736B9"/>
    <w:rsid w:val="008751E7"/>
    <w:rsid w:val="0087666C"/>
    <w:rsid w:val="0087780B"/>
    <w:rsid w:val="00887237"/>
    <w:rsid w:val="00887788"/>
    <w:rsid w:val="0089115E"/>
    <w:rsid w:val="00891584"/>
    <w:rsid w:val="00895CFE"/>
    <w:rsid w:val="008A17F6"/>
    <w:rsid w:val="008B072C"/>
    <w:rsid w:val="008B0CFB"/>
    <w:rsid w:val="008B2141"/>
    <w:rsid w:val="008B61DA"/>
    <w:rsid w:val="008B665C"/>
    <w:rsid w:val="008D027B"/>
    <w:rsid w:val="008D3682"/>
    <w:rsid w:val="008D47EE"/>
    <w:rsid w:val="008E0322"/>
    <w:rsid w:val="008E1FD3"/>
    <w:rsid w:val="008E4705"/>
    <w:rsid w:val="008E7741"/>
    <w:rsid w:val="008F103B"/>
    <w:rsid w:val="008F2D4C"/>
    <w:rsid w:val="008F37B7"/>
    <w:rsid w:val="008F4B51"/>
    <w:rsid w:val="00901336"/>
    <w:rsid w:val="009068DF"/>
    <w:rsid w:val="0090701C"/>
    <w:rsid w:val="00911F21"/>
    <w:rsid w:val="009160A3"/>
    <w:rsid w:val="009165AB"/>
    <w:rsid w:val="00916758"/>
    <w:rsid w:val="00916F62"/>
    <w:rsid w:val="00917DC5"/>
    <w:rsid w:val="00920BCD"/>
    <w:rsid w:val="009218F7"/>
    <w:rsid w:val="00921F6D"/>
    <w:rsid w:val="00922848"/>
    <w:rsid w:val="00931B8B"/>
    <w:rsid w:val="0093440B"/>
    <w:rsid w:val="00940288"/>
    <w:rsid w:val="00942391"/>
    <w:rsid w:val="00944573"/>
    <w:rsid w:val="0094764F"/>
    <w:rsid w:val="00950315"/>
    <w:rsid w:val="0095160B"/>
    <w:rsid w:val="009558F2"/>
    <w:rsid w:val="009571AF"/>
    <w:rsid w:val="00960237"/>
    <w:rsid w:val="0096069E"/>
    <w:rsid w:val="00962844"/>
    <w:rsid w:val="009628B1"/>
    <w:rsid w:val="00967088"/>
    <w:rsid w:val="00974DBB"/>
    <w:rsid w:val="00976CCF"/>
    <w:rsid w:val="009806BA"/>
    <w:rsid w:val="00983D91"/>
    <w:rsid w:val="00984ECB"/>
    <w:rsid w:val="00985C99"/>
    <w:rsid w:val="0099183D"/>
    <w:rsid w:val="009930E4"/>
    <w:rsid w:val="009961A6"/>
    <w:rsid w:val="009A1F56"/>
    <w:rsid w:val="009B2539"/>
    <w:rsid w:val="009B3B88"/>
    <w:rsid w:val="009B72E8"/>
    <w:rsid w:val="009C2C44"/>
    <w:rsid w:val="009C377B"/>
    <w:rsid w:val="009C7246"/>
    <w:rsid w:val="009D06B9"/>
    <w:rsid w:val="009D3981"/>
    <w:rsid w:val="009D4918"/>
    <w:rsid w:val="009D6122"/>
    <w:rsid w:val="009E5B43"/>
    <w:rsid w:val="009F5F4C"/>
    <w:rsid w:val="009F7FCE"/>
    <w:rsid w:val="00A013A6"/>
    <w:rsid w:val="00A01B95"/>
    <w:rsid w:val="00A01ED1"/>
    <w:rsid w:val="00A11D84"/>
    <w:rsid w:val="00A14636"/>
    <w:rsid w:val="00A15F60"/>
    <w:rsid w:val="00A16213"/>
    <w:rsid w:val="00A16E4C"/>
    <w:rsid w:val="00A2262C"/>
    <w:rsid w:val="00A228AA"/>
    <w:rsid w:val="00A234CA"/>
    <w:rsid w:val="00A278F0"/>
    <w:rsid w:val="00A3052C"/>
    <w:rsid w:val="00A348C0"/>
    <w:rsid w:val="00A36D75"/>
    <w:rsid w:val="00A43F23"/>
    <w:rsid w:val="00A45477"/>
    <w:rsid w:val="00A45B4D"/>
    <w:rsid w:val="00A4622C"/>
    <w:rsid w:val="00A50378"/>
    <w:rsid w:val="00A53C97"/>
    <w:rsid w:val="00A54A6B"/>
    <w:rsid w:val="00A57C0B"/>
    <w:rsid w:val="00A61BDC"/>
    <w:rsid w:val="00A6330E"/>
    <w:rsid w:val="00A64307"/>
    <w:rsid w:val="00A646E1"/>
    <w:rsid w:val="00A66147"/>
    <w:rsid w:val="00A673C2"/>
    <w:rsid w:val="00A748EB"/>
    <w:rsid w:val="00A75100"/>
    <w:rsid w:val="00A75A73"/>
    <w:rsid w:val="00A76918"/>
    <w:rsid w:val="00A77098"/>
    <w:rsid w:val="00A82E21"/>
    <w:rsid w:val="00A845E5"/>
    <w:rsid w:val="00A90E88"/>
    <w:rsid w:val="00A951B7"/>
    <w:rsid w:val="00AA1C56"/>
    <w:rsid w:val="00AA23BE"/>
    <w:rsid w:val="00AB0137"/>
    <w:rsid w:val="00AB091D"/>
    <w:rsid w:val="00AB269A"/>
    <w:rsid w:val="00AB4A37"/>
    <w:rsid w:val="00AB6FB8"/>
    <w:rsid w:val="00AB7615"/>
    <w:rsid w:val="00AB7C2F"/>
    <w:rsid w:val="00AC15EE"/>
    <w:rsid w:val="00AC189C"/>
    <w:rsid w:val="00AC26E2"/>
    <w:rsid w:val="00AC2BBE"/>
    <w:rsid w:val="00AC3065"/>
    <w:rsid w:val="00AC59D3"/>
    <w:rsid w:val="00AD00F7"/>
    <w:rsid w:val="00AD21BE"/>
    <w:rsid w:val="00AD2930"/>
    <w:rsid w:val="00AE0AC2"/>
    <w:rsid w:val="00AE1A5D"/>
    <w:rsid w:val="00AE2589"/>
    <w:rsid w:val="00AE7322"/>
    <w:rsid w:val="00AF474F"/>
    <w:rsid w:val="00AF6B2C"/>
    <w:rsid w:val="00AF76D5"/>
    <w:rsid w:val="00AF7C9C"/>
    <w:rsid w:val="00B005D4"/>
    <w:rsid w:val="00B024F2"/>
    <w:rsid w:val="00B02E47"/>
    <w:rsid w:val="00B04FCB"/>
    <w:rsid w:val="00B0714C"/>
    <w:rsid w:val="00B07BD2"/>
    <w:rsid w:val="00B11E46"/>
    <w:rsid w:val="00B23481"/>
    <w:rsid w:val="00B259BE"/>
    <w:rsid w:val="00B31AD1"/>
    <w:rsid w:val="00B35148"/>
    <w:rsid w:val="00B43EC7"/>
    <w:rsid w:val="00B4449F"/>
    <w:rsid w:val="00B44C38"/>
    <w:rsid w:val="00B55A31"/>
    <w:rsid w:val="00B56CF7"/>
    <w:rsid w:val="00B61136"/>
    <w:rsid w:val="00B62256"/>
    <w:rsid w:val="00B71DA6"/>
    <w:rsid w:val="00B749B1"/>
    <w:rsid w:val="00B77CCD"/>
    <w:rsid w:val="00B83584"/>
    <w:rsid w:val="00B8691A"/>
    <w:rsid w:val="00B92DBA"/>
    <w:rsid w:val="00B94452"/>
    <w:rsid w:val="00B95F29"/>
    <w:rsid w:val="00B9742E"/>
    <w:rsid w:val="00BA00D5"/>
    <w:rsid w:val="00BA5765"/>
    <w:rsid w:val="00BA5C3B"/>
    <w:rsid w:val="00BA79E2"/>
    <w:rsid w:val="00BB0BA6"/>
    <w:rsid w:val="00BB2497"/>
    <w:rsid w:val="00BB2BC2"/>
    <w:rsid w:val="00BB465E"/>
    <w:rsid w:val="00BB782A"/>
    <w:rsid w:val="00BC1F80"/>
    <w:rsid w:val="00BC336D"/>
    <w:rsid w:val="00BC4042"/>
    <w:rsid w:val="00BD2417"/>
    <w:rsid w:val="00BD2D56"/>
    <w:rsid w:val="00BD4FE7"/>
    <w:rsid w:val="00BD5DAB"/>
    <w:rsid w:val="00BE1C1F"/>
    <w:rsid w:val="00BE1D43"/>
    <w:rsid w:val="00BE1F6D"/>
    <w:rsid w:val="00BE20AC"/>
    <w:rsid w:val="00BE2707"/>
    <w:rsid w:val="00BE3730"/>
    <w:rsid w:val="00BE4896"/>
    <w:rsid w:val="00BE495A"/>
    <w:rsid w:val="00BE57C8"/>
    <w:rsid w:val="00BE5D3E"/>
    <w:rsid w:val="00BF47A6"/>
    <w:rsid w:val="00BF4CF1"/>
    <w:rsid w:val="00C048B9"/>
    <w:rsid w:val="00C04BBD"/>
    <w:rsid w:val="00C12D7E"/>
    <w:rsid w:val="00C13BD4"/>
    <w:rsid w:val="00C1564C"/>
    <w:rsid w:val="00C21F14"/>
    <w:rsid w:val="00C22ABC"/>
    <w:rsid w:val="00C24012"/>
    <w:rsid w:val="00C263FE"/>
    <w:rsid w:val="00C32643"/>
    <w:rsid w:val="00C41591"/>
    <w:rsid w:val="00C415F6"/>
    <w:rsid w:val="00C43D4E"/>
    <w:rsid w:val="00C574F1"/>
    <w:rsid w:val="00C57677"/>
    <w:rsid w:val="00C61623"/>
    <w:rsid w:val="00C64EFA"/>
    <w:rsid w:val="00C67167"/>
    <w:rsid w:val="00C70201"/>
    <w:rsid w:val="00C73942"/>
    <w:rsid w:val="00C77027"/>
    <w:rsid w:val="00C8060B"/>
    <w:rsid w:val="00C81694"/>
    <w:rsid w:val="00C85DA6"/>
    <w:rsid w:val="00C91100"/>
    <w:rsid w:val="00C9597B"/>
    <w:rsid w:val="00C97A6D"/>
    <w:rsid w:val="00CA2941"/>
    <w:rsid w:val="00CA7E3C"/>
    <w:rsid w:val="00CB6235"/>
    <w:rsid w:val="00CB787F"/>
    <w:rsid w:val="00CC099A"/>
    <w:rsid w:val="00CC2024"/>
    <w:rsid w:val="00CC23EA"/>
    <w:rsid w:val="00CC2822"/>
    <w:rsid w:val="00CC7983"/>
    <w:rsid w:val="00CD392A"/>
    <w:rsid w:val="00CD3D77"/>
    <w:rsid w:val="00CD5938"/>
    <w:rsid w:val="00CD601E"/>
    <w:rsid w:val="00CD6E28"/>
    <w:rsid w:val="00CE302A"/>
    <w:rsid w:val="00CE706A"/>
    <w:rsid w:val="00CF2383"/>
    <w:rsid w:val="00CF364D"/>
    <w:rsid w:val="00CF3E73"/>
    <w:rsid w:val="00CF49B6"/>
    <w:rsid w:val="00D00C11"/>
    <w:rsid w:val="00D01E51"/>
    <w:rsid w:val="00D1343B"/>
    <w:rsid w:val="00D13B1C"/>
    <w:rsid w:val="00D1497A"/>
    <w:rsid w:val="00D220FF"/>
    <w:rsid w:val="00D22BEF"/>
    <w:rsid w:val="00D25DF7"/>
    <w:rsid w:val="00D260DD"/>
    <w:rsid w:val="00D33148"/>
    <w:rsid w:val="00D35BC7"/>
    <w:rsid w:val="00D361A5"/>
    <w:rsid w:val="00D37AE4"/>
    <w:rsid w:val="00D47EE7"/>
    <w:rsid w:val="00D55D75"/>
    <w:rsid w:val="00D57EA0"/>
    <w:rsid w:val="00D57EA7"/>
    <w:rsid w:val="00D634E0"/>
    <w:rsid w:val="00D66EA4"/>
    <w:rsid w:val="00D71E33"/>
    <w:rsid w:val="00D72096"/>
    <w:rsid w:val="00D72235"/>
    <w:rsid w:val="00D72AF9"/>
    <w:rsid w:val="00D75045"/>
    <w:rsid w:val="00D77128"/>
    <w:rsid w:val="00D81B61"/>
    <w:rsid w:val="00D826A1"/>
    <w:rsid w:val="00D8511C"/>
    <w:rsid w:val="00D86134"/>
    <w:rsid w:val="00D94FA7"/>
    <w:rsid w:val="00D97987"/>
    <w:rsid w:val="00D97B33"/>
    <w:rsid w:val="00DA37C3"/>
    <w:rsid w:val="00DA3D7D"/>
    <w:rsid w:val="00DA4F18"/>
    <w:rsid w:val="00DA778F"/>
    <w:rsid w:val="00DB4A81"/>
    <w:rsid w:val="00DC2CA9"/>
    <w:rsid w:val="00DC60B4"/>
    <w:rsid w:val="00DC648D"/>
    <w:rsid w:val="00DC6687"/>
    <w:rsid w:val="00DC68DA"/>
    <w:rsid w:val="00DC7552"/>
    <w:rsid w:val="00DD01F7"/>
    <w:rsid w:val="00DD778E"/>
    <w:rsid w:val="00DE00B0"/>
    <w:rsid w:val="00DE30B0"/>
    <w:rsid w:val="00DE5388"/>
    <w:rsid w:val="00DF48E6"/>
    <w:rsid w:val="00DF52CC"/>
    <w:rsid w:val="00E014BE"/>
    <w:rsid w:val="00E045B7"/>
    <w:rsid w:val="00E04A56"/>
    <w:rsid w:val="00E05865"/>
    <w:rsid w:val="00E0679E"/>
    <w:rsid w:val="00E103BD"/>
    <w:rsid w:val="00E122F0"/>
    <w:rsid w:val="00E13CB4"/>
    <w:rsid w:val="00E14A6F"/>
    <w:rsid w:val="00E210D2"/>
    <w:rsid w:val="00E21221"/>
    <w:rsid w:val="00E22836"/>
    <w:rsid w:val="00E23890"/>
    <w:rsid w:val="00E26E94"/>
    <w:rsid w:val="00E31D79"/>
    <w:rsid w:val="00E32212"/>
    <w:rsid w:val="00E33555"/>
    <w:rsid w:val="00E34575"/>
    <w:rsid w:val="00E43650"/>
    <w:rsid w:val="00E50E41"/>
    <w:rsid w:val="00E51ED5"/>
    <w:rsid w:val="00E536C3"/>
    <w:rsid w:val="00E603C7"/>
    <w:rsid w:val="00E613BF"/>
    <w:rsid w:val="00E65C16"/>
    <w:rsid w:val="00E7364D"/>
    <w:rsid w:val="00E77A83"/>
    <w:rsid w:val="00E80C96"/>
    <w:rsid w:val="00E86300"/>
    <w:rsid w:val="00E865D4"/>
    <w:rsid w:val="00E8744B"/>
    <w:rsid w:val="00E87EA6"/>
    <w:rsid w:val="00E87FA0"/>
    <w:rsid w:val="00E87FDE"/>
    <w:rsid w:val="00E9064E"/>
    <w:rsid w:val="00E90DA6"/>
    <w:rsid w:val="00E942C5"/>
    <w:rsid w:val="00EA0B6F"/>
    <w:rsid w:val="00EA4C32"/>
    <w:rsid w:val="00EB646A"/>
    <w:rsid w:val="00EB739B"/>
    <w:rsid w:val="00EB7409"/>
    <w:rsid w:val="00EC34E2"/>
    <w:rsid w:val="00ED3DFE"/>
    <w:rsid w:val="00ED5D0E"/>
    <w:rsid w:val="00EE3176"/>
    <w:rsid w:val="00EE4373"/>
    <w:rsid w:val="00EE577E"/>
    <w:rsid w:val="00EE5835"/>
    <w:rsid w:val="00EE651C"/>
    <w:rsid w:val="00EF2076"/>
    <w:rsid w:val="00EF69BC"/>
    <w:rsid w:val="00F0381B"/>
    <w:rsid w:val="00F06942"/>
    <w:rsid w:val="00F06B22"/>
    <w:rsid w:val="00F124E2"/>
    <w:rsid w:val="00F13426"/>
    <w:rsid w:val="00F13907"/>
    <w:rsid w:val="00F149F3"/>
    <w:rsid w:val="00F23BC5"/>
    <w:rsid w:val="00F24D73"/>
    <w:rsid w:val="00F25414"/>
    <w:rsid w:val="00F276B5"/>
    <w:rsid w:val="00F3049D"/>
    <w:rsid w:val="00F30DD9"/>
    <w:rsid w:val="00F321B4"/>
    <w:rsid w:val="00F33A3C"/>
    <w:rsid w:val="00F3741A"/>
    <w:rsid w:val="00F40043"/>
    <w:rsid w:val="00F40B30"/>
    <w:rsid w:val="00F41256"/>
    <w:rsid w:val="00F412D2"/>
    <w:rsid w:val="00F45599"/>
    <w:rsid w:val="00F45844"/>
    <w:rsid w:val="00F47850"/>
    <w:rsid w:val="00F52FB6"/>
    <w:rsid w:val="00F5435E"/>
    <w:rsid w:val="00F56D8F"/>
    <w:rsid w:val="00F57FED"/>
    <w:rsid w:val="00F62083"/>
    <w:rsid w:val="00F644DA"/>
    <w:rsid w:val="00F653C9"/>
    <w:rsid w:val="00F70782"/>
    <w:rsid w:val="00F74B74"/>
    <w:rsid w:val="00F7518C"/>
    <w:rsid w:val="00F75FA4"/>
    <w:rsid w:val="00F76004"/>
    <w:rsid w:val="00F7788D"/>
    <w:rsid w:val="00F82D9E"/>
    <w:rsid w:val="00F855D5"/>
    <w:rsid w:val="00F85A07"/>
    <w:rsid w:val="00F86BA0"/>
    <w:rsid w:val="00F87D64"/>
    <w:rsid w:val="00F9742B"/>
    <w:rsid w:val="00FA0711"/>
    <w:rsid w:val="00FA2C71"/>
    <w:rsid w:val="00FA3521"/>
    <w:rsid w:val="00FA35EB"/>
    <w:rsid w:val="00FA3C3F"/>
    <w:rsid w:val="00FA5D78"/>
    <w:rsid w:val="00FB2BB8"/>
    <w:rsid w:val="00FB5843"/>
    <w:rsid w:val="00FB622C"/>
    <w:rsid w:val="00FB64C3"/>
    <w:rsid w:val="00FC52B7"/>
    <w:rsid w:val="00FC7E6E"/>
    <w:rsid w:val="00FC7FC7"/>
    <w:rsid w:val="00FD1E22"/>
    <w:rsid w:val="00FD26E4"/>
    <w:rsid w:val="00FD2835"/>
    <w:rsid w:val="00FD2C58"/>
    <w:rsid w:val="00FD362D"/>
    <w:rsid w:val="00FD6874"/>
    <w:rsid w:val="00FD6942"/>
    <w:rsid w:val="00FD71C5"/>
    <w:rsid w:val="00FE04A2"/>
    <w:rsid w:val="00FE3E9D"/>
    <w:rsid w:val="00FE5574"/>
    <w:rsid w:val="00FF0097"/>
    <w:rsid w:val="00FF1A55"/>
    <w:rsid w:val="00FF22C4"/>
    <w:rsid w:val="00FF3617"/>
    <w:rsid w:val="00FF4E17"/>
    <w:rsid w:val="00FF52BF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unhideWhenUsed="0" w:qFormat="1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List Number" w:unhideWhenUsed="0"/>
    <w:lsdException w:name="List 4" w:unhideWhenUsed="0"/>
    <w:lsdException w:name="List 5" w:unhideWhenUsed="0"/>
    <w:lsdException w:name="Title" w:semiHidden="0" w:unhideWhenUsed="0"/>
    <w:lsdException w:name="Body Text" w:uiPriority="99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nhideWhenUsed="0"/>
    <w:lsdException w:name="No Spacing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9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odyText">
    <w:name w:val="Body Text"/>
    <w:basedOn w:val="Normal"/>
    <w:link w:val="BodyTextChar"/>
    <w:uiPriority w:val="99"/>
    <w:rsid w:val="007B4598"/>
    <w:pPr>
      <w:tabs>
        <w:tab w:val="left" w:pos="288"/>
      </w:tabs>
      <w:overflowPunct/>
      <w:autoSpaceDE/>
      <w:autoSpaceDN/>
      <w:adjustRightInd/>
      <w:spacing w:after="120" w:line="228" w:lineRule="auto"/>
      <w:ind w:firstLine="288"/>
      <w:textAlignment w:val="auto"/>
    </w:pPr>
    <w:rPr>
      <w:rFonts w:eastAsia="MS Mincho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B4598"/>
    <w:rPr>
      <w:rFonts w:eastAsia="MS Mincho"/>
      <w:lang w:val="x-none" w:eastAsia="x-none"/>
    </w:rPr>
  </w:style>
  <w:style w:type="character" w:styleId="Strong">
    <w:name w:val="Strong"/>
    <w:basedOn w:val="DefaultParagraphFont"/>
    <w:uiPriority w:val="22"/>
    <w:qFormat/>
    <w:rsid w:val="00D37AE4"/>
    <w:rPr>
      <w:b/>
      <w:bCs/>
    </w:rPr>
  </w:style>
  <w:style w:type="table" w:styleId="TableGrid">
    <w:name w:val="Table Grid"/>
    <w:basedOn w:val="TableNormal"/>
    <w:rsid w:val="00D37A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332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E09"/>
    <w:rPr>
      <w:color w:val="954F72"/>
      <w:u w:val="single"/>
    </w:rPr>
  </w:style>
  <w:style w:type="paragraph" w:customStyle="1" w:styleId="msonormal0">
    <w:name w:val="msonormal"/>
    <w:basedOn w:val="Normal"/>
    <w:rsid w:val="00566E09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semiHidden/>
    <w:rsid w:val="00677310"/>
    <w:rPr>
      <w:color w:val="808080"/>
    </w:rPr>
  </w:style>
  <w:style w:type="paragraph" w:styleId="NormalWeb">
    <w:name w:val="Normal (Web)"/>
    <w:basedOn w:val="Normal"/>
    <w:uiPriority w:val="99"/>
    <w:unhideWhenUsed/>
    <w:rsid w:val="00D1497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fr-FR" w:eastAsia="fr-FR"/>
    </w:rPr>
  </w:style>
  <w:style w:type="character" w:styleId="Emphasis">
    <w:name w:val="Emphasis"/>
    <w:basedOn w:val="DefaultParagraphFont"/>
    <w:uiPriority w:val="20"/>
    <w:qFormat/>
    <w:rsid w:val="00D1497A"/>
    <w:rPr>
      <w:i/>
      <w:iCs/>
    </w:rPr>
  </w:style>
  <w:style w:type="character" w:customStyle="1" w:styleId="ms-1">
    <w:name w:val="ms-1"/>
    <w:basedOn w:val="DefaultParagraphFont"/>
    <w:rsid w:val="00D1497A"/>
  </w:style>
  <w:style w:type="character" w:customStyle="1" w:styleId="max-w-full">
    <w:name w:val="max-w-full"/>
    <w:basedOn w:val="DefaultParagraphFont"/>
    <w:rsid w:val="00D1497A"/>
  </w:style>
  <w:style w:type="paragraph" w:styleId="BalloonText">
    <w:name w:val="Balloon Text"/>
    <w:basedOn w:val="Normal"/>
    <w:link w:val="BalloonTextChar"/>
    <w:semiHidden/>
    <w:unhideWhenUsed/>
    <w:rsid w:val="00636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365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unhideWhenUsed="0" w:qFormat="1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List Number" w:unhideWhenUsed="0"/>
    <w:lsdException w:name="List 4" w:unhideWhenUsed="0"/>
    <w:lsdException w:name="List 5" w:unhideWhenUsed="0"/>
    <w:lsdException w:name="Title" w:semiHidden="0" w:unhideWhenUsed="0"/>
    <w:lsdException w:name="Body Text" w:uiPriority="99"/>
    <w:lsdException w:name="Subtitle" w:unhideWhenUsed="0"/>
    <w:lsdException w:name="Salutation" w:unhideWhenUsed="0"/>
    <w:lsdException w:name="Date" w:unhideWhenUsed="0"/>
    <w:lsdException w:name="Body Text First Indent" w:unhideWhenUsed="0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nhideWhenUsed="0"/>
    <w:lsdException w:name="No Spacing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Heading10">
    <w:name w:val="heading 1"/>
    <w:basedOn w:val="Normal"/>
    <w:next w:val="p1a"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9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BodyText">
    <w:name w:val="Body Text"/>
    <w:basedOn w:val="Normal"/>
    <w:link w:val="BodyTextChar"/>
    <w:uiPriority w:val="99"/>
    <w:rsid w:val="007B4598"/>
    <w:pPr>
      <w:tabs>
        <w:tab w:val="left" w:pos="288"/>
      </w:tabs>
      <w:overflowPunct/>
      <w:autoSpaceDE/>
      <w:autoSpaceDN/>
      <w:adjustRightInd/>
      <w:spacing w:after="120" w:line="228" w:lineRule="auto"/>
      <w:ind w:firstLine="288"/>
      <w:textAlignment w:val="auto"/>
    </w:pPr>
    <w:rPr>
      <w:rFonts w:eastAsia="MS Mincho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B4598"/>
    <w:rPr>
      <w:rFonts w:eastAsia="MS Mincho"/>
      <w:lang w:val="x-none" w:eastAsia="x-none"/>
    </w:rPr>
  </w:style>
  <w:style w:type="character" w:styleId="Strong">
    <w:name w:val="Strong"/>
    <w:basedOn w:val="DefaultParagraphFont"/>
    <w:uiPriority w:val="22"/>
    <w:qFormat/>
    <w:rsid w:val="00D37AE4"/>
    <w:rPr>
      <w:b/>
      <w:bCs/>
    </w:rPr>
  </w:style>
  <w:style w:type="table" w:styleId="TableGrid">
    <w:name w:val="Table Grid"/>
    <w:basedOn w:val="TableNormal"/>
    <w:rsid w:val="00D37AE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3332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6E09"/>
    <w:rPr>
      <w:color w:val="954F72"/>
      <w:u w:val="single"/>
    </w:rPr>
  </w:style>
  <w:style w:type="paragraph" w:customStyle="1" w:styleId="msonormal0">
    <w:name w:val="msonormal"/>
    <w:basedOn w:val="Normal"/>
    <w:rsid w:val="00566E09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fr-FR" w:eastAsia="fr-FR"/>
    </w:rPr>
  </w:style>
  <w:style w:type="character" w:styleId="PlaceholderText">
    <w:name w:val="Placeholder Text"/>
    <w:basedOn w:val="DefaultParagraphFont"/>
    <w:semiHidden/>
    <w:rsid w:val="00677310"/>
    <w:rPr>
      <w:color w:val="808080"/>
    </w:rPr>
  </w:style>
  <w:style w:type="paragraph" w:styleId="NormalWeb">
    <w:name w:val="Normal (Web)"/>
    <w:basedOn w:val="Normal"/>
    <w:uiPriority w:val="99"/>
    <w:unhideWhenUsed/>
    <w:rsid w:val="00D1497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fr-FR" w:eastAsia="fr-FR"/>
    </w:rPr>
  </w:style>
  <w:style w:type="character" w:styleId="Emphasis">
    <w:name w:val="Emphasis"/>
    <w:basedOn w:val="DefaultParagraphFont"/>
    <w:uiPriority w:val="20"/>
    <w:qFormat/>
    <w:rsid w:val="00D1497A"/>
    <w:rPr>
      <w:i/>
      <w:iCs/>
    </w:rPr>
  </w:style>
  <w:style w:type="character" w:customStyle="1" w:styleId="ms-1">
    <w:name w:val="ms-1"/>
    <w:basedOn w:val="DefaultParagraphFont"/>
    <w:rsid w:val="00D1497A"/>
  </w:style>
  <w:style w:type="character" w:customStyle="1" w:styleId="max-w-full">
    <w:name w:val="max-w-full"/>
    <w:basedOn w:val="DefaultParagraphFont"/>
    <w:rsid w:val="00D1497A"/>
  </w:style>
  <w:style w:type="paragraph" w:styleId="BalloonText">
    <w:name w:val="Balloon Text"/>
    <w:basedOn w:val="Normal"/>
    <w:link w:val="BalloonTextChar"/>
    <w:semiHidden/>
    <w:unhideWhenUsed/>
    <w:rsid w:val="006365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6365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7288\Desktop\th&#232;se\2025\3.Dossier%20conference%20MArrakech\Final%20manuscrip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6129-C8B5-4F8F-8A09-C8A1B4866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Final manuscript</Template>
  <TotalTime>19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  <vt:variant>
        <vt:lpstr>Titel</vt:lpstr>
      </vt:variant>
      <vt:variant>
        <vt:i4>1</vt:i4>
      </vt:variant>
    </vt:vector>
  </HeadingPairs>
  <TitlesOfParts>
    <vt:vector size="9" baseType="lpstr">
      <vt:lpstr/>
      <vt:lpstr>    Introduction</vt:lpstr>
      <vt:lpstr>    Literature review</vt:lpstr>
      <vt:lpstr>    2.1 Supply Chains and Industry 4.0: Enhancing Efficiency and Resilience</vt:lpstr>
      <vt:lpstr>    Performance Measurement: An important Component of Supply Chain Management</vt:lpstr>
      <vt:lpstr>    Impact of artificial intelligence on performance measurement of the Supply Chain</vt:lpstr>
      <vt:lpstr>    Conclusion</vt:lpstr>
      <vt:lpstr>References  </vt:lpstr>
      <vt:lpstr/>
    </vt:vector>
  </TitlesOfParts>
  <Company>dataspect IT-Services, Neckargemuend, Germany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IBRAHIM ROUIDI</dc:creator>
  <dc:description>Formats and macros for Springer Lecture Notes</dc:description>
  <cp:lastModifiedBy>Samya</cp:lastModifiedBy>
  <cp:revision>14</cp:revision>
  <cp:lastPrinted>2025-06-30T12:42:00Z</cp:lastPrinted>
  <dcterms:created xsi:type="dcterms:W3CDTF">2025-10-03T20:13:00Z</dcterms:created>
  <dcterms:modified xsi:type="dcterms:W3CDTF">2025-10-10T15:40:00Z</dcterms:modified>
</cp:coreProperties>
</file>